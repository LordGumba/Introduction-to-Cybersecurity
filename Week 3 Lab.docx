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8044" w14:textId="77777777" w:rsidR="005D62CF" w:rsidRDefault="00055079" w:rsidP="004D4D43">
      <w:pPr>
        <w:pStyle w:val="Heading1"/>
      </w:pPr>
      <w:r>
        <w:t>Week 3</w:t>
      </w:r>
      <w:r w:rsidR="004D4D43">
        <w:t xml:space="preserve"> </w:t>
      </w:r>
      <w:r>
        <w:t xml:space="preserve">Lab: </w:t>
      </w:r>
      <w:r w:rsidR="004D4D43">
        <w:t xml:space="preserve">Hands-on </w:t>
      </w:r>
      <w:r w:rsidR="0020504E">
        <w:t xml:space="preserve">Password </w:t>
      </w:r>
      <w:r>
        <w:t>Practice</w:t>
      </w:r>
    </w:p>
    <w:p w14:paraId="74A48A04" w14:textId="77777777" w:rsidR="00F2045B" w:rsidRDefault="0020504E" w:rsidP="00956A1C">
      <w:r>
        <w:t>C</w:t>
      </w:r>
      <w:r w:rsidR="1EE104BB">
        <w:t xml:space="preserve">omplete </w:t>
      </w:r>
      <w:r>
        <w:t>the Hands-on Password Lab</w:t>
      </w:r>
      <w:r w:rsidR="00F2045B">
        <w:t>, as outlined in the instructions document:</w:t>
      </w:r>
    </w:p>
    <w:p w14:paraId="674FA912" w14:textId="77777777" w:rsidR="00F2045B" w:rsidRDefault="00F2045B" w:rsidP="00956A1C">
      <w:r>
        <w:t xml:space="preserve">    </w:t>
      </w:r>
      <w:r w:rsidR="00055079">
        <w:t>W03</w:t>
      </w:r>
      <w:r>
        <w:t xml:space="preserve"> Hands-on</w:t>
      </w:r>
      <w:r w:rsidR="00055079">
        <w:t xml:space="preserve"> </w:t>
      </w:r>
      <w:r>
        <w:t>Password</w:t>
      </w:r>
      <w:r w:rsidR="00055079">
        <w:t xml:space="preserve"> </w:t>
      </w:r>
      <w:r>
        <w:t>Lab</w:t>
      </w:r>
      <w:r w:rsidR="00055079">
        <w:t xml:space="preserve"> </w:t>
      </w:r>
      <w:r>
        <w:t>Instructions.docx</w:t>
      </w:r>
    </w:p>
    <w:p w14:paraId="76160DD9" w14:textId="77777777" w:rsidR="00956A1C" w:rsidRDefault="00F2045B" w:rsidP="00956A1C">
      <w:r>
        <w:t>F</w:t>
      </w:r>
      <w:r w:rsidR="1EE104BB">
        <w:t>ill out th</w:t>
      </w:r>
      <w:r>
        <w:t xml:space="preserve">is worksheet. When you are finished, save it, and </w:t>
      </w:r>
      <w:r w:rsidR="1EE104BB">
        <w:t xml:space="preserve">upload </w:t>
      </w:r>
      <w:r>
        <w:t>it</w:t>
      </w:r>
      <w:r w:rsidR="1EE104BB">
        <w:t xml:space="preserve"> </w:t>
      </w:r>
      <w:r w:rsidR="0020504E">
        <w:t>to</w:t>
      </w:r>
      <w:r>
        <w:t xml:space="preserve"> I-Learn</w:t>
      </w:r>
      <w:r w:rsidR="0020504E">
        <w:t xml:space="preserve"> Canvas</w:t>
      </w:r>
      <w:r>
        <w:t xml:space="preserve"> to be scored</w:t>
      </w:r>
      <w:r w:rsidR="1EE104BB">
        <w:t>.</w:t>
      </w:r>
      <w:r w:rsidR="00055079">
        <w:t xml:space="preserve"> You may earn up to 50 points for this lab.</w:t>
      </w:r>
    </w:p>
    <w:p w14:paraId="471E36C4" w14:textId="77777777" w:rsidR="00F2045B" w:rsidRDefault="00F2045B" w:rsidP="00956A1C"/>
    <w:p w14:paraId="6D27DDA2" w14:textId="77777777" w:rsidR="000C52DC" w:rsidRPr="00F2045B" w:rsidRDefault="00F2045B" w:rsidP="00F2045B">
      <w:pPr>
        <w:pStyle w:val="Heading2"/>
      </w:pPr>
      <w:r>
        <w:t>Task 1: Learn to create strong passwords.</w:t>
      </w:r>
    </w:p>
    <w:tbl>
      <w:tblPr>
        <w:tblStyle w:val="TableGrid"/>
        <w:tblW w:w="0" w:type="auto"/>
        <w:tblLook w:val="04A0" w:firstRow="1" w:lastRow="0" w:firstColumn="1" w:lastColumn="0" w:noHBand="0" w:noVBand="1"/>
      </w:tblPr>
      <w:tblGrid>
        <w:gridCol w:w="3571"/>
        <w:gridCol w:w="5779"/>
      </w:tblGrid>
      <w:tr w:rsidR="000C52DC" w14:paraId="7C475865" w14:textId="77777777" w:rsidTr="00FC4141">
        <w:tc>
          <w:tcPr>
            <w:tcW w:w="2065" w:type="dxa"/>
          </w:tcPr>
          <w:p w14:paraId="2D6E874A" w14:textId="77777777" w:rsidR="000C52DC" w:rsidRDefault="00F2045B" w:rsidP="00FC4141">
            <w:r>
              <w:t>For what reasons</w:t>
            </w:r>
            <w:r w:rsidR="005B5967" w:rsidRPr="005B5967">
              <w:t xml:space="preserve"> should you change your password</w:t>
            </w:r>
            <w:r>
              <w:t>s regularly</w:t>
            </w:r>
            <w:r w:rsidR="005B5967" w:rsidRPr="005B5967">
              <w:t>?</w:t>
            </w:r>
            <w:r>
              <w:t xml:space="preserve"> Write at least one reason.</w:t>
            </w:r>
            <w:r w:rsidR="005B5967" w:rsidRPr="005B5967">
              <w:t xml:space="preserve"> </w:t>
            </w:r>
            <w:r w:rsidR="000C52DC">
              <w:t>(1pt)</w:t>
            </w:r>
          </w:p>
        </w:tc>
        <w:tc>
          <w:tcPr>
            <w:tcW w:w="7285" w:type="dxa"/>
          </w:tcPr>
          <w:p w14:paraId="0448EA0B" w14:textId="44080CFA" w:rsidR="000C52DC" w:rsidRDefault="00C46A43" w:rsidP="00FC4141">
            <w:r>
              <w:t>Because if someone gets your password, then it will be useless because you already changed it.</w:t>
            </w:r>
          </w:p>
        </w:tc>
      </w:tr>
      <w:tr w:rsidR="000C52DC" w14:paraId="545E55F7" w14:textId="77777777" w:rsidTr="00FC4141">
        <w:trPr>
          <w:trHeight w:val="305"/>
        </w:trPr>
        <w:tc>
          <w:tcPr>
            <w:tcW w:w="2065" w:type="dxa"/>
          </w:tcPr>
          <w:p w14:paraId="581727EE" w14:textId="77777777" w:rsidR="00DC7055" w:rsidRDefault="00B85598" w:rsidP="00FC4141">
            <w:r w:rsidRPr="00B85598">
              <w:t xml:space="preserve">Which of the following </w:t>
            </w:r>
            <w:r w:rsidR="00F2045B">
              <w:t xml:space="preserve">are </w:t>
            </w:r>
            <w:r w:rsidRPr="00B85598">
              <w:t xml:space="preserve">strong passwords? </w:t>
            </w:r>
            <w:r w:rsidR="00F2045B">
              <w:t>Which are weak?</w:t>
            </w:r>
          </w:p>
          <w:p w14:paraId="0B63BE70" w14:textId="77777777" w:rsidR="00DC7055" w:rsidRDefault="00DC7055" w:rsidP="00DC7055">
            <w:pPr>
              <w:pStyle w:val="ListParagraph"/>
              <w:numPr>
                <w:ilvl w:val="1"/>
                <w:numId w:val="1"/>
              </w:numPr>
              <w:spacing w:before="100" w:beforeAutospacing="1" w:after="100" w:afterAutospacing="1"/>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MyCatLovesMe</w:t>
            </w:r>
            <w:proofErr w:type="spellEnd"/>
          </w:p>
          <w:p w14:paraId="0C8D9486" w14:textId="77777777" w:rsidR="00DC7055" w:rsidRDefault="00DC7055" w:rsidP="00DC7055">
            <w:pPr>
              <w:pStyle w:val="ListParagraph"/>
              <w:numPr>
                <w:ilvl w:val="1"/>
                <w:numId w:val="1"/>
              </w:numPr>
              <w:spacing w:before="100" w:beforeAutospacing="1" w:after="100" w:afterAutospacing="1"/>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myc@t_lovesme</w:t>
            </w:r>
            <w:proofErr w:type="spellEnd"/>
          </w:p>
          <w:p w14:paraId="2E87973F" w14:textId="77777777" w:rsidR="00DC7055" w:rsidRDefault="00DC7055" w:rsidP="00DC7055">
            <w:pPr>
              <w:pStyle w:val="ListParagraph"/>
              <w:numPr>
                <w:ilvl w:val="1"/>
                <w:numId w:val="1"/>
              </w:numPr>
              <w:spacing w:before="100" w:beforeAutospacing="1" w:after="100" w:afterAutospacing="1"/>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MyC@t_L0v3sM3!</w:t>
            </w:r>
          </w:p>
          <w:p w14:paraId="22C21911" w14:textId="77777777" w:rsidR="00DC7055" w:rsidRDefault="00DC7055" w:rsidP="00DC7055">
            <w:pPr>
              <w:pStyle w:val="ListParagraph"/>
              <w:numPr>
                <w:ilvl w:val="1"/>
                <w:numId w:val="1"/>
              </w:numPr>
              <w:spacing w:before="100" w:beforeAutospacing="1" w:after="100" w:afterAutospacing="1"/>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Mycatlovesme</w:t>
            </w:r>
            <w:proofErr w:type="spellEnd"/>
          </w:p>
          <w:p w14:paraId="0B48581A" w14:textId="77777777" w:rsidR="000C52DC" w:rsidRDefault="00B85598" w:rsidP="00FC4141">
            <w:r w:rsidRPr="00B85598">
              <w:t xml:space="preserve"> </w:t>
            </w:r>
            <w:r w:rsidR="000C52DC">
              <w:t>(</w:t>
            </w:r>
            <w:r w:rsidR="00DC7055">
              <w:t>2</w:t>
            </w:r>
            <w:r w:rsidR="000C52DC">
              <w:t>pts)</w:t>
            </w:r>
          </w:p>
        </w:tc>
        <w:tc>
          <w:tcPr>
            <w:tcW w:w="7285" w:type="dxa"/>
          </w:tcPr>
          <w:p w14:paraId="42C522C9" w14:textId="77777777" w:rsidR="000C52DC" w:rsidRDefault="00C46A43" w:rsidP="00FC4141">
            <w:r>
              <w:t>If any were strong id say c, and possibly b.</w:t>
            </w:r>
          </w:p>
          <w:p w14:paraId="71689663" w14:textId="6B271E76" w:rsidR="00C46A43" w:rsidRPr="00B15E0B" w:rsidRDefault="00C46A43" w:rsidP="00FC4141">
            <w:proofErr w:type="gramStart"/>
            <w:r>
              <w:t>However</w:t>
            </w:r>
            <w:proofErr w:type="gramEnd"/>
            <w:r>
              <w:t xml:space="preserve"> a and d are way simpler as they have no numbers or symbols.</w:t>
            </w:r>
          </w:p>
        </w:tc>
      </w:tr>
      <w:tr w:rsidR="000C52DC" w14:paraId="4EA56732" w14:textId="77777777" w:rsidTr="00FC4141">
        <w:tc>
          <w:tcPr>
            <w:tcW w:w="2065" w:type="dxa"/>
          </w:tcPr>
          <w:p w14:paraId="4214C444" w14:textId="77777777" w:rsidR="000C52DC" w:rsidRDefault="00901FCB" w:rsidP="00FC4141">
            <w:r w:rsidRPr="00901FCB">
              <w:t>Wh</w:t>
            </w:r>
            <w:r w:rsidR="00F2045B">
              <w:t xml:space="preserve">at makes the strong passwords above strong? Why are the others considered weak? </w:t>
            </w:r>
            <w:r w:rsidR="000C52DC">
              <w:t>(</w:t>
            </w:r>
            <w:r w:rsidR="00F2045B">
              <w:t>2</w:t>
            </w:r>
            <w:r w:rsidR="000C52DC">
              <w:t>pts)</w:t>
            </w:r>
          </w:p>
        </w:tc>
        <w:tc>
          <w:tcPr>
            <w:tcW w:w="7285" w:type="dxa"/>
          </w:tcPr>
          <w:p w14:paraId="31BA2EE2" w14:textId="56825250" w:rsidR="000C52DC" w:rsidRDefault="00C46A43" w:rsidP="00FC4141">
            <w:r>
              <w:t>B has a symbol, c has symbols and letters, a has multiple caps, but not much else, and d has entirely lowercase except the first letter.</w:t>
            </w:r>
          </w:p>
        </w:tc>
      </w:tr>
      <w:tr w:rsidR="000C52DC" w14:paraId="5E1B770F" w14:textId="77777777" w:rsidTr="00FC4141">
        <w:tc>
          <w:tcPr>
            <w:tcW w:w="2065" w:type="dxa"/>
          </w:tcPr>
          <w:p w14:paraId="3A74D3DD" w14:textId="77777777" w:rsidR="000C52DC" w:rsidRDefault="00435EE0" w:rsidP="00FC4141">
            <w:r w:rsidRPr="00435EE0">
              <w:t xml:space="preserve">What </w:t>
            </w:r>
            <w:r w:rsidR="00F2045B">
              <w:t>are</w:t>
            </w:r>
            <w:r w:rsidRPr="00435EE0">
              <w:t xml:space="preserve"> the most import step</w:t>
            </w:r>
            <w:r w:rsidR="00F2045B">
              <w:t>s</w:t>
            </w:r>
            <w:r w:rsidRPr="00435EE0">
              <w:t xml:space="preserve"> you can take to </w:t>
            </w:r>
            <w:r w:rsidR="00F2045B">
              <w:t>e</w:t>
            </w:r>
            <w:r w:rsidRPr="00435EE0">
              <w:t>nsure you have a s</w:t>
            </w:r>
            <w:r w:rsidR="00405C52">
              <w:t>ecure</w:t>
            </w:r>
            <w:r w:rsidRPr="00435EE0">
              <w:t xml:space="preserve"> password?</w:t>
            </w:r>
            <w:r w:rsidR="000C52DC">
              <w:t xml:space="preserve"> (1pts)</w:t>
            </w:r>
          </w:p>
        </w:tc>
        <w:tc>
          <w:tcPr>
            <w:tcW w:w="7285" w:type="dxa"/>
          </w:tcPr>
          <w:p w14:paraId="2EF091F0" w14:textId="44826CB7" w:rsidR="000C52DC" w:rsidRDefault="00C46A43" w:rsidP="00FC4141">
            <w:r>
              <w:t xml:space="preserve">That </w:t>
            </w:r>
            <w:proofErr w:type="gramStart"/>
            <w:r>
              <w:t>its</w:t>
            </w:r>
            <w:proofErr w:type="gramEnd"/>
            <w:r>
              <w:t xml:space="preserve"> not predictable in a common sort of way. If you use something that is of common access to people, or just commonly known that you like, then it is WAY easier to predict the password. Also longer, longer harder. </w:t>
            </w:r>
          </w:p>
        </w:tc>
      </w:tr>
    </w:tbl>
    <w:p w14:paraId="5EB3503E" w14:textId="77777777" w:rsidR="000C52DC" w:rsidRDefault="00405C52" w:rsidP="000C52DC">
      <w:r>
        <w:t>(Details)</w:t>
      </w:r>
    </w:p>
    <w:p w14:paraId="201A338A" w14:textId="77777777" w:rsidR="003E65FF" w:rsidRDefault="003E65FF" w:rsidP="00956A1C"/>
    <w:p w14:paraId="283806E2" w14:textId="77777777" w:rsidR="003E65FF" w:rsidRDefault="00405C52" w:rsidP="00405C52">
      <w:pPr>
        <w:pStyle w:val="Heading2"/>
      </w:pPr>
      <w:r>
        <w:t xml:space="preserve">Task 2: Identify </w:t>
      </w:r>
      <w:r w:rsidRPr="00405C52">
        <w:t>sites that can help verify you have a strong password.</w:t>
      </w:r>
      <w:bookmarkStart w:id="0" w:name="_Hlk33264645"/>
    </w:p>
    <w:tbl>
      <w:tblPr>
        <w:tblStyle w:val="TableGrid"/>
        <w:tblW w:w="0" w:type="auto"/>
        <w:tblLook w:val="04A0" w:firstRow="1" w:lastRow="0" w:firstColumn="1" w:lastColumn="0" w:noHBand="0" w:noVBand="1"/>
      </w:tblPr>
      <w:tblGrid>
        <w:gridCol w:w="3145"/>
        <w:gridCol w:w="6205"/>
      </w:tblGrid>
      <w:tr w:rsidR="00405C52" w14:paraId="0A013891" w14:textId="77777777" w:rsidTr="003267F4">
        <w:tc>
          <w:tcPr>
            <w:tcW w:w="3145" w:type="dxa"/>
          </w:tcPr>
          <w:p w14:paraId="086CC61A" w14:textId="77777777" w:rsidR="00405C52" w:rsidRDefault="00405C52" w:rsidP="00405C52">
            <w:r>
              <w:t>What is the new password you invented? (1pt)</w:t>
            </w:r>
          </w:p>
        </w:tc>
        <w:tc>
          <w:tcPr>
            <w:tcW w:w="6205" w:type="dxa"/>
          </w:tcPr>
          <w:p w14:paraId="4FF8772F" w14:textId="77777777" w:rsidR="00405C52" w:rsidRDefault="00405C52" w:rsidP="00405C52"/>
        </w:tc>
      </w:tr>
    </w:tbl>
    <w:p w14:paraId="6BE3DB21" w14:textId="77777777" w:rsidR="00405C52" w:rsidRDefault="00405C52" w:rsidP="00405C52">
      <w:r>
        <w:t>(NOTE: do not actually use this password for anything else! Only use it for this lab exercise.)</w:t>
      </w:r>
    </w:p>
    <w:p w14:paraId="1F5A73A2" w14:textId="77777777" w:rsidR="003267F4" w:rsidRPr="00405C52" w:rsidRDefault="003267F4" w:rsidP="00405C52"/>
    <w:tbl>
      <w:tblPr>
        <w:tblStyle w:val="TableGrid"/>
        <w:tblW w:w="0" w:type="auto"/>
        <w:tblLook w:val="04A0" w:firstRow="1" w:lastRow="0" w:firstColumn="1" w:lastColumn="0" w:noHBand="0" w:noVBand="1"/>
      </w:tblPr>
      <w:tblGrid>
        <w:gridCol w:w="2695"/>
        <w:gridCol w:w="3240"/>
        <w:gridCol w:w="3415"/>
      </w:tblGrid>
      <w:tr w:rsidR="00B15E0B" w14:paraId="54D4BFF8" w14:textId="77777777" w:rsidTr="003267F4">
        <w:trPr>
          <w:trHeight w:val="305"/>
        </w:trPr>
        <w:tc>
          <w:tcPr>
            <w:tcW w:w="2695" w:type="dxa"/>
            <w:vMerge w:val="restart"/>
          </w:tcPr>
          <w:p w14:paraId="6C12BE07" w14:textId="77777777" w:rsidR="00B15E0B" w:rsidRDefault="00405C52">
            <w:r>
              <w:t>According to the strength testing sites: h</w:t>
            </w:r>
            <w:r w:rsidR="00B15E0B">
              <w:t xml:space="preserve">ow complex is your password?  </w:t>
            </w:r>
          </w:p>
          <w:p w14:paraId="26110AE1" w14:textId="77777777" w:rsidR="00B15E0B" w:rsidRDefault="00B15E0B">
            <w:r>
              <w:t>(2pts)</w:t>
            </w:r>
          </w:p>
        </w:tc>
        <w:tc>
          <w:tcPr>
            <w:tcW w:w="3240" w:type="dxa"/>
          </w:tcPr>
          <w:p w14:paraId="76DB28C9" w14:textId="77777777" w:rsidR="00B15E0B" w:rsidRDefault="00B15E0B">
            <w:r w:rsidRPr="00B15E0B">
              <w:t>UIC Password strength test</w:t>
            </w:r>
            <w:r w:rsidR="00405C52">
              <w:t>:</w:t>
            </w:r>
          </w:p>
        </w:tc>
        <w:tc>
          <w:tcPr>
            <w:tcW w:w="3415" w:type="dxa"/>
          </w:tcPr>
          <w:p w14:paraId="50B8990F" w14:textId="77777777" w:rsidR="00B15E0B" w:rsidRDefault="00B15E0B">
            <w:r w:rsidRPr="00B15E0B">
              <w:t>The Password Meter</w:t>
            </w:r>
            <w:r w:rsidR="00405C52">
              <w:t>:</w:t>
            </w:r>
          </w:p>
        </w:tc>
      </w:tr>
      <w:tr w:rsidR="00B15E0B" w14:paraId="6E9CF5B2" w14:textId="77777777" w:rsidTr="003267F4">
        <w:trPr>
          <w:trHeight w:val="412"/>
        </w:trPr>
        <w:tc>
          <w:tcPr>
            <w:tcW w:w="2695" w:type="dxa"/>
            <w:vMerge/>
          </w:tcPr>
          <w:p w14:paraId="00D5800A" w14:textId="77777777" w:rsidR="00B15E0B" w:rsidRDefault="00B15E0B"/>
        </w:tc>
        <w:tc>
          <w:tcPr>
            <w:tcW w:w="3240" w:type="dxa"/>
          </w:tcPr>
          <w:p w14:paraId="199DA52D" w14:textId="77777777" w:rsidR="00B15E0B" w:rsidRDefault="00B15E0B"/>
        </w:tc>
        <w:tc>
          <w:tcPr>
            <w:tcW w:w="3415" w:type="dxa"/>
          </w:tcPr>
          <w:p w14:paraId="4FD662E6" w14:textId="77777777" w:rsidR="00B15E0B" w:rsidRDefault="00B15E0B"/>
        </w:tc>
      </w:tr>
      <w:tr w:rsidR="00B15E0B" w14:paraId="1409C525" w14:textId="77777777" w:rsidTr="003267F4">
        <w:tc>
          <w:tcPr>
            <w:tcW w:w="2695" w:type="dxa"/>
          </w:tcPr>
          <w:p w14:paraId="168A919F" w14:textId="77777777" w:rsidR="00B15E0B" w:rsidRDefault="00405C52" w:rsidP="00843303">
            <w:r>
              <w:t xml:space="preserve">According to “How Secure Is My </w:t>
            </w:r>
            <w:proofErr w:type="gramStart"/>
            <w:r>
              <w:t>Password?,</w:t>
            </w:r>
            <w:proofErr w:type="gramEnd"/>
            <w:r>
              <w:t>” h</w:t>
            </w:r>
            <w:r w:rsidR="00B15E0B" w:rsidRPr="00B15E0B">
              <w:t xml:space="preserve">ow long </w:t>
            </w:r>
            <w:r>
              <w:t>might it take to crack</w:t>
            </w:r>
            <w:r w:rsidR="00B15E0B" w:rsidRPr="00B15E0B">
              <w:t xml:space="preserve"> your password?</w:t>
            </w:r>
            <w:r w:rsidR="00B15E0B">
              <w:t xml:space="preserve"> (1pt)</w:t>
            </w:r>
          </w:p>
        </w:tc>
        <w:tc>
          <w:tcPr>
            <w:tcW w:w="6655" w:type="dxa"/>
            <w:gridSpan w:val="2"/>
          </w:tcPr>
          <w:p w14:paraId="5D014039" w14:textId="77777777" w:rsidR="00B15E0B" w:rsidRDefault="00B15E0B"/>
        </w:tc>
      </w:tr>
      <w:tr w:rsidR="00B15E0B" w14:paraId="0CFB1A8B" w14:textId="77777777" w:rsidTr="003267F4">
        <w:tc>
          <w:tcPr>
            <w:tcW w:w="2695" w:type="dxa"/>
          </w:tcPr>
          <w:p w14:paraId="55DCC846" w14:textId="77777777" w:rsidR="00B15E0B" w:rsidRDefault="00405C52" w:rsidP="00843303">
            <w:r>
              <w:lastRenderedPageBreak/>
              <w:t>Paste your screen captures below as e</w:t>
            </w:r>
            <w:r w:rsidR="00B15E0B">
              <w:t>vidence of completion</w:t>
            </w:r>
            <w:r>
              <w:t>.</w:t>
            </w:r>
            <w:r w:rsidR="00B15E0B">
              <w:t xml:space="preserve"> (3pts)</w:t>
            </w:r>
          </w:p>
        </w:tc>
        <w:tc>
          <w:tcPr>
            <w:tcW w:w="6655" w:type="dxa"/>
            <w:gridSpan w:val="2"/>
          </w:tcPr>
          <w:p w14:paraId="11FC093D" w14:textId="77777777" w:rsidR="00B15E0B" w:rsidRDefault="00B15E0B"/>
        </w:tc>
      </w:tr>
    </w:tbl>
    <w:p w14:paraId="1835EE83" w14:textId="77777777" w:rsidR="004D4D43" w:rsidRDefault="00405C52">
      <w:r>
        <w:t>(Details, screenshots)</w:t>
      </w:r>
    </w:p>
    <w:p w14:paraId="680BCAEA" w14:textId="77777777" w:rsidR="00405C52" w:rsidRDefault="00405C52"/>
    <w:bookmarkEnd w:id="0"/>
    <w:p w14:paraId="27745D1C" w14:textId="77777777" w:rsidR="00B15E0B" w:rsidRPr="00405C52" w:rsidRDefault="00B15E0B" w:rsidP="00405C52">
      <w:pPr>
        <w:pStyle w:val="Heading2"/>
        <w:rPr>
          <w:rFonts w:eastAsia="Times New Roman"/>
          <w:lang w:val="en"/>
        </w:rPr>
      </w:pPr>
      <w:r w:rsidRPr="00405C52">
        <w:rPr>
          <w:rFonts w:eastAsia="Times New Roman"/>
          <w:lang w:val="en"/>
        </w:rPr>
        <w:t>Task 3: Learn to use a password generator.</w:t>
      </w:r>
    </w:p>
    <w:tbl>
      <w:tblPr>
        <w:tblStyle w:val="TableGrid"/>
        <w:tblW w:w="0" w:type="auto"/>
        <w:tblLook w:val="04A0" w:firstRow="1" w:lastRow="0" w:firstColumn="1" w:lastColumn="0" w:noHBand="0" w:noVBand="1"/>
      </w:tblPr>
      <w:tblGrid>
        <w:gridCol w:w="2695"/>
        <w:gridCol w:w="6655"/>
      </w:tblGrid>
      <w:tr w:rsidR="00B15E0B" w14:paraId="46073FD7" w14:textId="77777777" w:rsidTr="00B13955">
        <w:tc>
          <w:tcPr>
            <w:tcW w:w="2695" w:type="dxa"/>
          </w:tcPr>
          <w:p w14:paraId="3624B671" w14:textId="77777777" w:rsidR="00B15E0B" w:rsidRDefault="00B15E0B" w:rsidP="00FC4141">
            <w:r>
              <w:t xml:space="preserve">What generated </w:t>
            </w:r>
            <w:r w:rsidR="00B13955">
              <w:t xml:space="preserve">random </w:t>
            </w:r>
            <w:r>
              <w:t>password</w:t>
            </w:r>
            <w:r w:rsidR="00405C52">
              <w:t xml:space="preserve"> did you get</w:t>
            </w:r>
            <w:r w:rsidR="00DC7055">
              <w:t>?</w:t>
            </w:r>
            <w:r>
              <w:t xml:space="preserve"> (1pt)</w:t>
            </w:r>
          </w:p>
        </w:tc>
        <w:tc>
          <w:tcPr>
            <w:tcW w:w="6655" w:type="dxa"/>
          </w:tcPr>
          <w:p w14:paraId="3977DA87" w14:textId="77777777" w:rsidR="00B15E0B" w:rsidRDefault="00B15E0B" w:rsidP="00FC4141"/>
        </w:tc>
      </w:tr>
      <w:tr w:rsidR="00B15E0B" w14:paraId="31F2BAF5" w14:textId="77777777" w:rsidTr="00B13955">
        <w:trPr>
          <w:trHeight w:val="305"/>
        </w:trPr>
        <w:tc>
          <w:tcPr>
            <w:tcW w:w="2695" w:type="dxa"/>
          </w:tcPr>
          <w:p w14:paraId="1F28E9EF" w14:textId="77777777" w:rsidR="00B15E0B" w:rsidRDefault="00B15E0B" w:rsidP="00FC4141">
            <w:r w:rsidRPr="00B15E0B">
              <w:t>Why do you think this</w:t>
            </w:r>
            <w:r w:rsidR="00B13955">
              <w:t xml:space="preserve"> random</w:t>
            </w:r>
            <w:r w:rsidRPr="00B15E0B">
              <w:t xml:space="preserve"> password </w:t>
            </w:r>
            <w:r w:rsidR="00405C52">
              <w:t xml:space="preserve">might be </w:t>
            </w:r>
            <w:r w:rsidRPr="00B13955">
              <w:rPr>
                <w:i/>
              </w:rPr>
              <w:t>more</w:t>
            </w:r>
            <w:r w:rsidR="00405C52">
              <w:t xml:space="preserve"> </w:t>
            </w:r>
            <w:r w:rsidRPr="00B15E0B">
              <w:t>secur</w:t>
            </w:r>
            <w:r w:rsidR="00405C52">
              <w:t>e</w:t>
            </w:r>
            <w:r w:rsidRPr="00B15E0B">
              <w:t xml:space="preserve"> than the password you created earlier in Task 2? </w:t>
            </w:r>
            <w:r w:rsidR="00B13955">
              <w:t xml:space="preserve">Also, can you think of any reasons why it might be </w:t>
            </w:r>
            <w:r w:rsidR="00B13955" w:rsidRPr="00B13955">
              <w:rPr>
                <w:i/>
              </w:rPr>
              <w:t>less</w:t>
            </w:r>
            <w:r w:rsidR="00B13955">
              <w:t xml:space="preserve"> secure? </w:t>
            </w:r>
            <w:r w:rsidR="000C52DC">
              <w:t>(5pts)</w:t>
            </w:r>
          </w:p>
        </w:tc>
        <w:tc>
          <w:tcPr>
            <w:tcW w:w="6655" w:type="dxa"/>
          </w:tcPr>
          <w:p w14:paraId="7FA32C98" w14:textId="77777777" w:rsidR="00B15E0B" w:rsidRPr="00B15E0B" w:rsidRDefault="00B15E0B" w:rsidP="00FC4141"/>
        </w:tc>
      </w:tr>
      <w:tr w:rsidR="00B15E0B" w14:paraId="0278D995" w14:textId="77777777" w:rsidTr="00B13955">
        <w:tc>
          <w:tcPr>
            <w:tcW w:w="2695" w:type="dxa"/>
          </w:tcPr>
          <w:p w14:paraId="47FB06AB" w14:textId="77777777" w:rsidR="00B15E0B" w:rsidRDefault="00B13955" w:rsidP="00FC4141">
            <w:r>
              <w:t xml:space="preserve">According to “How Secure Is My </w:t>
            </w:r>
            <w:proofErr w:type="gramStart"/>
            <w:r>
              <w:t>Password?,</w:t>
            </w:r>
            <w:proofErr w:type="gramEnd"/>
            <w:r>
              <w:t>” h</w:t>
            </w:r>
            <w:r w:rsidR="00B15E0B" w:rsidRPr="00B15E0B">
              <w:t xml:space="preserve">ow long </w:t>
            </w:r>
            <w:r>
              <w:t>might</w:t>
            </w:r>
            <w:r w:rsidR="00B15E0B" w:rsidRPr="00B15E0B">
              <w:t xml:space="preserve"> </w:t>
            </w:r>
            <w:r w:rsidR="000C52DC">
              <w:t xml:space="preserve">the generated </w:t>
            </w:r>
            <w:r w:rsidR="00B15E0B" w:rsidRPr="00B15E0B">
              <w:t>password take to crack?</w:t>
            </w:r>
            <w:r w:rsidR="00B15E0B">
              <w:t xml:space="preserve"> (1pt)</w:t>
            </w:r>
          </w:p>
        </w:tc>
        <w:tc>
          <w:tcPr>
            <w:tcW w:w="6655" w:type="dxa"/>
          </w:tcPr>
          <w:p w14:paraId="043BBAC5" w14:textId="77777777" w:rsidR="00B15E0B" w:rsidRDefault="00B15E0B" w:rsidP="00FC4141"/>
        </w:tc>
      </w:tr>
      <w:tr w:rsidR="00B15E0B" w14:paraId="1F0FA928" w14:textId="77777777" w:rsidTr="00B13955">
        <w:tc>
          <w:tcPr>
            <w:tcW w:w="2695" w:type="dxa"/>
          </w:tcPr>
          <w:p w14:paraId="713FDD93" w14:textId="77777777" w:rsidR="00B15E0B" w:rsidRDefault="00B13955" w:rsidP="00FC4141">
            <w:r>
              <w:t>Paste your screen capture below as e</w:t>
            </w:r>
            <w:r w:rsidR="00B15E0B">
              <w:t>vidence of completion</w:t>
            </w:r>
            <w:r>
              <w:t>/</w:t>
            </w:r>
            <w:r w:rsidR="00B15E0B">
              <w:t xml:space="preserve"> (</w:t>
            </w:r>
            <w:r w:rsidR="000C52DC">
              <w:t>1</w:t>
            </w:r>
            <w:r w:rsidR="00B15E0B">
              <w:t>pt)</w:t>
            </w:r>
          </w:p>
        </w:tc>
        <w:tc>
          <w:tcPr>
            <w:tcW w:w="6655" w:type="dxa"/>
          </w:tcPr>
          <w:p w14:paraId="3A24564D" w14:textId="77777777" w:rsidR="00B15E0B" w:rsidRDefault="00B15E0B" w:rsidP="00FC4141"/>
        </w:tc>
      </w:tr>
    </w:tbl>
    <w:p w14:paraId="36D92D90" w14:textId="77777777" w:rsidR="001458CA" w:rsidRDefault="001458CA" w:rsidP="001458CA">
      <w:r>
        <w:t>(Details, screenshot)</w:t>
      </w:r>
    </w:p>
    <w:p w14:paraId="44B5B279" w14:textId="77777777" w:rsidR="00B15E0B" w:rsidRDefault="00B15E0B" w:rsidP="00B15E0B"/>
    <w:p w14:paraId="098C988A" w14:textId="77777777" w:rsidR="000C52DC" w:rsidRPr="003E65FF" w:rsidRDefault="000C52DC" w:rsidP="00B13955">
      <w:pPr>
        <w:pStyle w:val="Heading2"/>
        <w:rPr>
          <w:rFonts w:eastAsia="Times New Roman"/>
          <w:lang w:val="en"/>
        </w:rPr>
      </w:pPr>
      <w:r w:rsidRPr="003E65FF">
        <w:rPr>
          <w:rFonts w:eastAsia="Times New Roman"/>
          <w:lang w:val="en"/>
        </w:rPr>
        <w:t xml:space="preserve">Task </w:t>
      </w:r>
      <w:r>
        <w:rPr>
          <w:rFonts w:eastAsia="Times New Roman"/>
          <w:lang w:val="en"/>
        </w:rPr>
        <w:t>4</w:t>
      </w:r>
      <w:r w:rsidRPr="003E65FF">
        <w:rPr>
          <w:rFonts w:eastAsia="Times New Roman"/>
          <w:lang w:val="en"/>
        </w:rPr>
        <w:t xml:space="preserve">: </w:t>
      </w:r>
      <w:r w:rsidRPr="000C52DC">
        <w:rPr>
          <w:rFonts w:eastAsia="Times New Roman"/>
          <w:lang w:val="en"/>
        </w:rPr>
        <w:t>Install and use a password manager</w:t>
      </w:r>
      <w:r w:rsidRPr="003E65FF">
        <w:rPr>
          <w:rFonts w:eastAsia="Times New Roman"/>
          <w:lang w:val="en"/>
        </w:rPr>
        <w:t>.</w:t>
      </w:r>
    </w:p>
    <w:tbl>
      <w:tblPr>
        <w:tblStyle w:val="TableGrid"/>
        <w:tblW w:w="0" w:type="auto"/>
        <w:tblLook w:val="04A0" w:firstRow="1" w:lastRow="0" w:firstColumn="1" w:lastColumn="0" w:noHBand="0" w:noVBand="1"/>
      </w:tblPr>
      <w:tblGrid>
        <w:gridCol w:w="2695"/>
        <w:gridCol w:w="6655"/>
      </w:tblGrid>
      <w:tr w:rsidR="000C52DC" w14:paraId="56D464B2" w14:textId="77777777" w:rsidTr="003267F4">
        <w:tc>
          <w:tcPr>
            <w:tcW w:w="2695" w:type="dxa"/>
          </w:tcPr>
          <w:p w14:paraId="71C48BAB" w14:textId="77777777" w:rsidR="000C52DC" w:rsidRDefault="004F5F37" w:rsidP="004F5F37">
            <w:r>
              <w:t xml:space="preserve">What is a password manager and why would you want to use one? </w:t>
            </w:r>
            <w:r w:rsidR="000C52DC">
              <w:t>(</w:t>
            </w:r>
            <w:r>
              <w:t>5</w:t>
            </w:r>
            <w:r w:rsidR="000C52DC">
              <w:t>pts)</w:t>
            </w:r>
          </w:p>
        </w:tc>
        <w:tc>
          <w:tcPr>
            <w:tcW w:w="6655" w:type="dxa"/>
          </w:tcPr>
          <w:p w14:paraId="1C2F1F67" w14:textId="77777777" w:rsidR="000C52DC" w:rsidRDefault="000C52DC" w:rsidP="00FC4141"/>
        </w:tc>
      </w:tr>
      <w:tr w:rsidR="000C52DC" w14:paraId="7AE81DD3" w14:textId="77777777" w:rsidTr="003267F4">
        <w:trPr>
          <w:trHeight w:val="305"/>
        </w:trPr>
        <w:tc>
          <w:tcPr>
            <w:tcW w:w="2695" w:type="dxa"/>
          </w:tcPr>
          <w:p w14:paraId="2D27D5EF" w14:textId="77777777" w:rsidR="000C52DC" w:rsidRDefault="00B13955" w:rsidP="004F5F37">
            <w:r>
              <w:t xml:space="preserve">Did you install KeePass? If not, what password manager did you install? </w:t>
            </w:r>
            <w:r w:rsidR="000C52DC">
              <w:t>(</w:t>
            </w:r>
            <w:r>
              <w:t>1</w:t>
            </w:r>
            <w:r w:rsidR="000C52DC">
              <w:t>pt)</w:t>
            </w:r>
          </w:p>
        </w:tc>
        <w:tc>
          <w:tcPr>
            <w:tcW w:w="6655" w:type="dxa"/>
          </w:tcPr>
          <w:p w14:paraId="6C47006C" w14:textId="77777777" w:rsidR="000C52DC" w:rsidRPr="00B15E0B" w:rsidRDefault="000C52DC" w:rsidP="00FC4141"/>
        </w:tc>
      </w:tr>
      <w:tr w:rsidR="000C52DC" w14:paraId="740AE901" w14:textId="77777777" w:rsidTr="003267F4">
        <w:tc>
          <w:tcPr>
            <w:tcW w:w="2695" w:type="dxa"/>
          </w:tcPr>
          <w:p w14:paraId="35CD2BC0" w14:textId="77777777" w:rsidR="000C52DC" w:rsidRDefault="00B13955" w:rsidP="00FC4141">
            <w:r>
              <w:t>How much time did you need to input your BYU-Idaho credentials and one other login/password credential into your password manager</w:t>
            </w:r>
            <w:r w:rsidR="0086690C">
              <w:t>?</w:t>
            </w:r>
            <w:r w:rsidR="000C52DC">
              <w:t xml:space="preserve"> (1pts)</w:t>
            </w:r>
          </w:p>
        </w:tc>
        <w:tc>
          <w:tcPr>
            <w:tcW w:w="6655" w:type="dxa"/>
          </w:tcPr>
          <w:p w14:paraId="1B144795" w14:textId="77777777" w:rsidR="000C52DC" w:rsidRDefault="000C52DC" w:rsidP="00FC4141"/>
        </w:tc>
      </w:tr>
      <w:tr w:rsidR="000C52DC" w14:paraId="42D1FD20" w14:textId="77777777" w:rsidTr="003267F4">
        <w:tc>
          <w:tcPr>
            <w:tcW w:w="2695" w:type="dxa"/>
          </w:tcPr>
          <w:p w14:paraId="6199CF4F" w14:textId="77777777" w:rsidR="000C52DC" w:rsidRDefault="00B13955" w:rsidP="00FC4141">
            <w:r>
              <w:t xml:space="preserve">Did you encounter any difficulties </w:t>
            </w:r>
            <w:r w:rsidR="001458CA">
              <w:t>using your new password manager? Describe your experience.</w:t>
            </w:r>
            <w:r w:rsidR="000C52DC">
              <w:t xml:space="preserve"> (</w:t>
            </w:r>
            <w:r w:rsidR="001458CA">
              <w:t>2</w:t>
            </w:r>
            <w:r w:rsidR="000C52DC">
              <w:t>pts)</w:t>
            </w:r>
          </w:p>
        </w:tc>
        <w:tc>
          <w:tcPr>
            <w:tcW w:w="6655" w:type="dxa"/>
          </w:tcPr>
          <w:p w14:paraId="64B304F4" w14:textId="77777777" w:rsidR="000C52DC" w:rsidRDefault="000C52DC" w:rsidP="00FC4141"/>
        </w:tc>
      </w:tr>
      <w:tr w:rsidR="001458CA" w14:paraId="0263CEF0" w14:textId="77777777" w:rsidTr="003267F4">
        <w:tc>
          <w:tcPr>
            <w:tcW w:w="2695" w:type="dxa"/>
          </w:tcPr>
          <w:p w14:paraId="0CE89177" w14:textId="77777777" w:rsidR="001458CA" w:rsidRDefault="001458CA" w:rsidP="00FC4141">
            <w:r>
              <w:lastRenderedPageBreak/>
              <w:t>Paste your screen capture below as evidence of completion. (1pt)</w:t>
            </w:r>
          </w:p>
        </w:tc>
        <w:tc>
          <w:tcPr>
            <w:tcW w:w="6655" w:type="dxa"/>
          </w:tcPr>
          <w:p w14:paraId="512137BB" w14:textId="77777777" w:rsidR="001458CA" w:rsidRDefault="001458CA" w:rsidP="00FC4141"/>
        </w:tc>
      </w:tr>
    </w:tbl>
    <w:p w14:paraId="4A068409" w14:textId="77777777" w:rsidR="001458CA" w:rsidRDefault="001458CA" w:rsidP="001458CA">
      <w:r>
        <w:t>(Details, screenshots)</w:t>
      </w:r>
    </w:p>
    <w:p w14:paraId="7704259C" w14:textId="77777777" w:rsidR="000C52DC" w:rsidRDefault="000C52DC" w:rsidP="000C52DC"/>
    <w:p w14:paraId="7523C86E" w14:textId="77777777" w:rsidR="000C52DC" w:rsidRPr="003E65FF" w:rsidRDefault="000C52DC" w:rsidP="001458CA">
      <w:pPr>
        <w:pStyle w:val="Heading2"/>
        <w:rPr>
          <w:rFonts w:eastAsia="Times New Roman"/>
          <w:lang w:val="en"/>
        </w:rPr>
      </w:pPr>
      <w:r w:rsidRPr="003E65FF">
        <w:rPr>
          <w:rFonts w:eastAsia="Times New Roman"/>
          <w:lang w:val="en"/>
        </w:rPr>
        <w:t xml:space="preserve">Task </w:t>
      </w:r>
      <w:r>
        <w:rPr>
          <w:rFonts w:eastAsia="Times New Roman"/>
          <w:lang w:val="en"/>
        </w:rPr>
        <w:t>5</w:t>
      </w:r>
      <w:r w:rsidRPr="003E65FF">
        <w:rPr>
          <w:rFonts w:eastAsia="Times New Roman"/>
          <w:lang w:val="en"/>
        </w:rPr>
        <w:t xml:space="preserve">: </w:t>
      </w:r>
      <w:r w:rsidR="001458CA">
        <w:rPr>
          <w:rFonts w:eastAsia="Times New Roman"/>
          <w:lang w:val="en"/>
        </w:rPr>
        <w:t>Teach password skills to someone else</w:t>
      </w:r>
      <w:r w:rsidRPr="003E65FF">
        <w:rPr>
          <w:rFonts w:eastAsia="Times New Roman"/>
          <w:lang w:val="en"/>
        </w:rPr>
        <w:t>.</w:t>
      </w:r>
    </w:p>
    <w:tbl>
      <w:tblPr>
        <w:tblStyle w:val="TableGrid"/>
        <w:tblW w:w="0" w:type="auto"/>
        <w:tblLook w:val="04A0" w:firstRow="1" w:lastRow="0" w:firstColumn="1" w:lastColumn="0" w:noHBand="0" w:noVBand="1"/>
      </w:tblPr>
      <w:tblGrid>
        <w:gridCol w:w="3055"/>
        <w:gridCol w:w="6295"/>
      </w:tblGrid>
      <w:tr w:rsidR="000C52DC" w14:paraId="66312543" w14:textId="77777777" w:rsidTr="001458CA">
        <w:tc>
          <w:tcPr>
            <w:tcW w:w="3055" w:type="dxa"/>
          </w:tcPr>
          <w:p w14:paraId="78CD206A" w14:textId="77777777" w:rsidR="000C52DC" w:rsidRDefault="000C52DC" w:rsidP="00FC4141">
            <w:r>
              <w:t>Who</w:t>
            </w:r>
            <w:r w:rsidR="001458CA">
              <w:t>m</w:t>
            </w:r>
            <w:r>
              <w:t xml:space="preserve"> did you teach</w:t>
            </w:r>
            <w:r w:rsidR="001458CA">
              <w:t>, and how did you assist them</w:t>
            </w:r>
            <w:r>
              <w:t>? (</w:t>
            </w:r>
            <w:r w:rsidR="00055079">
              <w:t>4</w:t>
            </w:r>
            <w:r>
              <w:t>pt</w:t>
            </w:r>
            <w:r w:rsidR="001458CA">
              <w:t>s</w:t>
            </w:r>
            <w:r>
              <w:t>)</w:t>
            </w:r>
          </w:p>
        </w:tc>
        <w:tc>
          <w:tcPr>
            <w:tcW w:w="6295" w:type="dxa"/>
          </w:tcPr>
          <w:p w14:paraId="70617778" w14:textId="77777777" w:rsidR="000C52DC" w:rsidRDefault="000C52DC" w:rsidP="00FC4141"/>
        </w:tc>
      </w:tr>
      <w:tr w:rsidR="000C52DC" w14:paraId="6C9BC807" w14:textId="77777777" w:rsidTr="001458CA">
        <w:trPr>
          <w:trHeight w:val="305"/>
        </w:trPr>
        <w:tc>
          <w:tcPr>
            <w:tcW w:w="3055" w:type="dxa"/>
          </w:tcPr>
          <w:p w14:paraId="066F601F" w14:textId="77777777" w:rsidR="000C52DC" w:rsidRDefault="001458CA" w:rsidP="00FC4141">
            <w:r>
              <w:t xml:space="preserve">When they tested their password at “How Secure Is My </w:t>
            </w:r>
            <w:proofErr w:type="gramStart"/>
            <w:r>
              <w:t>Password?,</w:t>
            </w:r>
            <w:proofErr w:type="gramEnd"/>
            <w:r>
              <w:t xml:space="preserve">” how much time was estimated to crack it? </w:t>
            </w:r>
            <w:r w:rsidR="000C52DC">
              <w:t>(</w:t>
            </w:r>
            <w:r>
              <w:t>1</w:t>
            </w:r>
            <w:r w:rsidR="000C52DC">
              <w:t>pt)</w:t>
            </w:r>
          </w:p>
        </w:tc>
        <w:tc>
          <w:tcPr>
            <w:tcW w:w="6295" w:type="dxa"/>
          </w:tcPr>
          <w:p w14:paraId="79C7447F" w14:textId="77777777" w:rsidR="000C52DC" w:rsidRPr="00B15E0B" w:rsidRDefault="000C52DC" w:rsidP="00FC4141"/>
        </w:tc>
      </w:tr>
      <w:tr w:rsidR="1D9B7E63" w14:paraId="60DB0AB1" w14:textId="77777777" w:rsidTr="001458CA">
        <w:tc>
          <w:tcPr>
            <w:tcW w:w="3055" w:type="dxa"/>
          </w:tcPr>
          <w:p w14:paraId="2F55932E" w14:textId="77777777" w:rsidR="6A4C6B98" w:rsidRDefault="6A4C6B98" w:rsidP="1D9B7E63">
            <w:r>
              <w:t>What</w:t>
            </w:r>
            <w:r w:rsidR="001458CA">
              <w:t xml:space="preserve"> did you learn when you helped them install a password manager (or when you compared your password manager to theirs)? What else did you learn from working with them? (4pts)</w:t>
            </w:r>
          </w:p>
        </w:tc>
        <w:tc>
          <w:tcPr>
            <w:tcW w:w="6295" w:type="dxa"/>
          </w:tcPr>
          <w:p w14:paraId="00FC0F13" w14:textId="77777777" w:rsidR="1D9B7E63" w:rsidRDefault="1D9B7E63" w:rsidP="1D9B7E63"/>
        </w:tc>
      </w:tr>
      <w:tr w:rsidR="000C52DC" w14:paraId="557325E1" w14:textId="77777777" w:rsidTr="001458CA">
        <w:tc>
          <w:tcPr>
            <w:tcW w:w="3055" w:type="dxa"/>
          </w:tcPr>
          <w:p w14:paraId="4E360A62" w14:textId="77777777" w:rsidR="000C52DC" w:rsidRDefault="000C52DC" w:rsidP="00FC4141">
            <w:r>
              <w:t>What w</w:t>
            </w:r>
            <w:r w:rsidR="003267F4">
              <w:t>ere</w:t>
            </w:r>
            <w:r>
              <w:t xml:space="preserve"> your key-takeaways f</w:t>
            </w:r>
            <w:r w:rsidR="0BC0966F">
              <w:t>rom</w:t>
            </w:r>
            <w:r>
              <w:t xml:space="preserve"> this lab? What did you learn that will help you in the future?   (10pts)</w:t>
            </w:r>
          </w:p>
          <w:p w14:paraId="0A392DFE" w14:textId="77777777" w:rsidR="003267F4" w:rsidRDefault="003267F4" w:rsidP="00FC4141"/>
        </w:tc>
        <w:tc>
          <w:tcPr>
            <w:tcW w:w="6295" w:type="dxa"/>
          </w:tcPr>
          <w:p w14:paraId="4EA61B53" w14:textId="77777777" w:rsidR="000C52DC" w:rsidRDefault="000C52DC" w:rsidP="00FC4141"/>
        </w:tc>
      </w:tr>
    </w:tbl>
    <w:p w14:paraId="3D8103B4" w14:textId="77777777" w:rsidR="000C52DC" w:rsidRDefault="000C52DC" w:rsidP="000C52DC"/>
    <w:p w14:paraId="1977D780" w14:textId="77777777" w:rsidR="000C52DC" w:rsidRDefault="000C52DC" w:rsidP="000C52DC"/>
    <w:p w14:paraId="25930B70" w14:textId="77777777" w:rsidR="00B15E0B" w:rsidRDefault="00B15E0B" w:rsidP="00B15E0B"/>
    <w:p w14:paraId="152A9B89" w14:textId="77777777" w:rsidR="00B15E0B" w:rsidRDefault="00B15E0B"/>
    <w:sectPr w:rsidR="00B1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9563A"/>
    <w:multiLevelType w:val="hybridMultilevel"/>
    <w:tmpl w:val="74FA0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92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wMzOwNDI2Njc0NTdQ0lEKTi0uzszPAykwqgUADwbYrywAAAA="/>
  </w:docVars>
  <w:rsids>
    <w:rsidRoot w:val="00C46A43"/>
    <w:rsid w:val="00055079"/>
    <w:rsid w:val="000C52DC"/>
    <w:rsid w:val="001458CA"/>
    <w:rsid w:val="001528E4"/>
    <w:rsid w:val="0020504E"/>
    <w:rsid w:val="003267F4"/>
    <w:rsid w:val="003721B0"/>
    <w:rsid w:val="003E65FF"/>
    <w:rsid w:val="00405C52"/>
    <w:rsid w:val="00411583"/>
    <w:rsid w:val="00435EE0"/>
    <w:rsid w:val="004870AD"/>
    <w:rsid w:val="004D4D43"/>
    <w:rsid w:val="004F5F37"/>
    <w:rsid w:val="005B5967"/>
    <w:rsid w:val="005D62CF"/>
    <w:rsid w:val="00843303"/>
    <w:rsid w:val="0086690C"/>
    <w:rsid w:val="00885C31"/>
    <w:rsid w:val="00901FCB"/>
    <w:rsid w:val="00956A1C"/>
    <w:rsid w:val="00B13955"/>
    <w:rsid w:val="00B15E0B"/>
    <w:rsid w:val="00B6388F"/>
    <w:rsid w:val="00B85598"/>
    <w:rsid w:val="00C46A43"/>
    <w:rsid w:val="00DC7055"/>
    <w:rsid w:val="00E65088"/>
    <w:rsid w:val="00F00291"/>
    <w:rsid w:val="00F2045B"/>
    <w:rsid w:val="00F339BF"/>
    <w:rsid w:val="0BC0966F"/>
    <w:rsid w:val="1D9B7E63"/>
    <w:rsid w:val="1EE104BB"/>
    <w:rsid w:val="260F8B7A"/>
    <w:rsid w:val="26394151"/>
    <w:rsid w:val="2881FF61"/>
    <w:rsid w:val="2922F77C"/>
    <w:rsid w:val="35E2EDFC"/>
    <w:rsid w:val="39169334"/>
    <w:rsid w:val="400A6FD4"/>
    <w:rsid w:val="40A72A08"/>
    <w:rsid w:val="4F4F491E"/>
    <w:rsid w:val="5FE41CF0"/>
    <w:rsid w:val="609C5FED"/>
    <w:rsid w:val="65E58EA1"/>
    <w:rsid w:val="6A4C6B98"/>
    <w:rsid w:val="71AB1A4C"/>
    <w:rsid w:val="7CF8F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F39F"/>
  <w15:chartTrackingRefBased/>
  <w15:docId w15:val="{B510C2B2-E4E8-4ABB-8DDF-A0B355357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D43"/>
    <w:pPr>
      <w:keepNext/>
      <w:keepLines/>
      <w:spacing w:before="240" w:after="0"/>
      <w:outlineLvl w:val="0"/>
    </w:pPr>
    <w:rPr>
      <w:rFonts w:asciiTheme="majorHAnsi" w:eastAsiaTheme="majorEastAsia" w:hAnsiTheme="majorHAnsi" w:cstheme="majorBidi"/>
      <w:color w:val="8C3314" w:themeColor="accent1" w:themeShade="BF"/>
      <w:sz w:val="32"/>
      <w:szCs w:val="32"/>
    </w:rPr>
  </w:style>
  <w:style w:type="paragraph" w:styleId="Heading2">
    <w:name w:val="heading 2"/>
    <w:basedOn w:val="Normal"/>
    <w:next w:val="Normal"/>
    <w:link w:val="Heading2Char"/>
    <w:uiPriority w:val="9"/>
    <w:unhideWhenUsed/>
    <w:qFormat/>
    <w:rsid w:val="00F2045B"/>
    <w:pPr>
      <w:keepNext/>
      <w:keepLines/>
      <w:spacing w:before="40" w:after="0"/>
      <w:outlineLvl w:val="1"/>
    </w:pPr>
    <w:rPr>
      <w:rFonts w:asciiTheme="majorHAnsi" w:eastAsiaTheme="majorEastAsia" w:hAnsiTheme="majorHAnsi" w:cstheme="majorBidi"/>
      <w:color w:val="8C331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4D43"/>
    <w:rPr>
      <w:rFonts w:asciiTheme="majorHAnsi" w:eastAsiaTheme="majorEastAsia" w:hAnsiTheme="majorHAnsi" w:cstheme="majorBidi"/>
      <w:color w:val="8C3314" w:themeColor="accent1" w:themeShade="BF"/>
      <w:sz w:val="32"/>
      <w:szCs w:val="32"/>
    </w:rPr>
  </w:style>
  <w:style w:type="paragraph" w:styleId="ListParagraph">
    <w:name w:val="List Paragraph"/>
    <w:basedOn w:val="Normal"/>
    <w:uiPriority w:val="34"/>
    <w:qFormat/>
    <w:rsid w:val="00DC7055"/>
    <w:pPr>
      <w:ind w:left="720"/>
      <w:contextualSpacing/>
    </w:pPr>
  </w:style>
  <w:style w:type="character" w:customStyle="1" w:styleId="Heading2Char">
    <w:name w:val="Heading 2 Char"/>
    <w:basedOn w:val="DefaultParagraphFont"/>
    <w:link w:val="Heading2"/>
    <w:uiPriority w:val="9"/>
    <w:rsid w:val="00F2045B"/>
    <w:rPr>
      <w:rFonts w:asciiTheme="majorHAnsi" w:eastAsiaTheme="majorEastAsia" w:hAnsiTheme="majorHAnsi" w:cstheme="majorBidi"/>
      <w:color w:val="8C3314"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Downloads\W03%20Hands-on%20Password%20Lab%20Workshee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E9801EAE37134F82DADB97FF2F06B3" ma:contentTypeVersion="10" ma:contentTypeDescription="Create a new document." ma:contentTypeScope="" ma:versionID="b76588c01890de27ec7319d09cb84526">
  <xsd:schema xmlns:xsd="http://www.w3.org/2001/XMLSchema" xmlns:xs="http://www.w3.org/2001/XMLSchema" xmlns:p="http://schemas.microsoft.com/office/2006/metadata/properties" xmlns:ns3="4af2885a-7d1c-474f-9762-0c0c9ef70c18" targetNamespace="http://schemas.microsoft.com/office/2006/metadata/properties" ma:root="true" ma:fieldsID="42618c4775a7d16d3b9739ffe202b766" ns3:_="">
    <xsd:import namespace="4af2885a-7d1c-474f-9762-0c0c9ef70c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f2885a-7d1c-474f-9762-0c0c9ef70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06968-A229-4852-88D9-27B31FE21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f2885a-7d1c-474f-9762-0c0c9ef7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C5253D-A24A-40E0-A57A-90314C50E4B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5A534D-FF26-4B7F-BCA7-DCF2CA842C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W03 Hands-on Password Lab Worksheet</Template>
  <TotalTime>8</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Roundy, Jacob</cp:lastModifiedBy>
  <cp:revision>1</cp:revision>
  <dcterms:created xsi:type="dcterms:W3CDTF">2022-10-24T01:52:00Z</dcterms:created>
  <dcterms:modified xsi:type="dcterms:W3CDTF">2022-10-24T02:07:00Z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0x01010000E9801EAE37134F82DADB97FF2F06B3</vt:lpwstr>
  </property>
</Properties>
</file>