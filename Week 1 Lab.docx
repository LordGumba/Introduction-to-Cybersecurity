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6BD99" w14:textId="77777777" w:rsidR="00505A2E" w:rsidRDefault="00C255A2" w:rsidP="008A3E3F">
      <w:pPr>
        <w:pStyle w:val="Subtitle"/>
      </w:pPr>
      <w:r>
        <w:t>W</w:t>
      </w:r>
      <w:r w:rsidR="005C677C">
        <w:t xml:space="preserve">eek </w:t>
      </w:r>
      <w:r>
        <w:t>1 Lab</w:t>
      </w:r>
      <w:r w:rsidR="00AE11FA">
        <w:t>: Hands-on S</w:t>
      </w:r>
      <w:r>
        <w:t>eparate Accounts</w:t>
      </w:r>
      <w:r w:rsidR="00AE11FA">
        <w:t xml:space="preserve"> and Reliable Backups</w:t>
      </w:r>
    </w:p>
    <w:p w14:paraId="17745EF7" w14:textId="77777777" w:rsidR="00C255A2" w:rsidRDefault="00C255A2">
      <w:r>
        <w:t>Find your instructions in the file:</w:t>
      </w:r>
    </w:p>
    <w:p w14:paraId="666BEF0A" w14:textId="77777777" w:rsidR="00C255A2" w:rsidRDefault="00C255A2">
      <w:r>
        <w:t xml:space="preserve">    W01 Hands-on Separate Backup Instructions.docx</w:t>
      </w:r>
    </w:p>
    <w:p w14:paraId="55BE2D25" w14:textId="77777777" w:rsidR="00AE11FA" w:rsidRDefault="00AE11FA">
      <w:r>
        <w:t xml:space="preserve">Fill out this </w:t>
      </w:r>
      <w:r w:rsidR="00C255A2">
        <w:t xml:space="preserve">worksheet </w:t>
      </w:r>
      <w:r>
        <w:t xml:space="preserve">template as you </w:t>
      </w:r>
      <w:r w:rsidR="00C255A2">
        <w:t>work</w:t>
      </w:r>
      <w:r>
        <w:t>.</w:t>
      </w:r>
      <w:r w:rsidR="00C255A2">
        <w:t xml:space="preserve"> When you are finished, save it, and upload it to I-Learn Canvas to be scored.</w:t>
      </w:r>
      <w:r w:rsidR="008B6EB0">
        <w:t xml:space="preserve"> You may earn up to 40 points for this lab.</w:t>
      </w:r>
    </w:p>
    <w:p w14:paraId="7BD6CE76" w14:textId="77777777" w:rsidR="00C255A2" w:rsidRDefault="00C255A2"/>
    <w:p w14:paraId="7ABB85E4" w14:textId="77777777" w:rsidR="00AE11FA" w:rsidRDefault="00AE11FA" w:rsidP="00C255A2">
      <w:pPr>
        <w:pStyle w:val="Heading1"/>
      </w:pPr>
      <w:r>
        <w:t>Task 1: Set up a new secret email account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4"/>
        <w:gridCol w:w="7866"/>
      </w:tblGrid>
      <w:tr w:rsidR="00AE11FA" w14:paraId="427A0AD6" w14:textId="77777777" w:rsidTr="005241D8">
        <w:tc>
          <w:tcPr>
            <w:tcW w:w="2425" w:type="dxa"/>
          </w:tcPr>
          <w:p w14:paraId="070C73F1" w14:textId="77777777" w:rsidR="00AE11FA" w:rsidRDefault="00AE11FA">
            <w:r>
              <w:t>What email provider did you choose</w:t>
            </w:r>
            <w:r w:rsidR="00C255A2">
              <w:t>? What steps did you take to sign up</w:t>
            </w:r>
            <w:r>
              <w:t>? (</w:t>
            </w:r>
            <w:r w:rsidR="00C255A2">
              <w:t>4</w:t>
            </w:r>
            <w:r>
              <w:t>pt</w:t>
            </w:r>
            <w:r w:rsidR="00C255A2">
              <w:t>s</w:t>
            </w:r>
            <w:r>
              <w:t>)</w:t>
            </w:r>
          </w:p>
        </w:tc>
        <w:tc>
          <w:tcPr>
            <w:tcW w:w="6925" w:type="dxa"/>
          </w:tcPr>
          <w:p w14:paraId="03C89EA0" w14:textId="75BE75F6" w:rsidR="00AE11FA" w:rsidRDefault="004731C2">
            <w:r>
              <w:t>Gmail, I simply made a new account by giving name, user, and password</w:t>
            </w:r>
          </w:p>
        </w:tc>
      </w:tr>
      <w:tr w:rsidR="00AE11FA" w14:paraId="5FED45E2" w14:textId="77777777" w:rsidTr="005241D8">
        <w:tc>
          <w:tcPr>
            <w:tcW w:w="2425" w:type="dxa"/>
          </w:tcPr>
          <w:p w14:paraId="5EFE7BBF" w14:textId="77777777" w:rsidR="00AE11FA" w:rsidRDefault="00C255A2">
            <w:r>
              <w:t xml:space="preserve">Include a captured screen image below, as evidence of completion. (1pt) </w:t>
            </w:r>
          </w:p>
        </w:tc>
        <w:tc>
          <w:tcPr>
            <w:tcW w:w="6925" w:type="dxa"/>
          </w:tcPr>
          <w:p w14:paraId="63DE3D94" w14:textId="3DD34EF5" w:rsidR="00AE11FA" w:rsidRDefault="004731C2">
            <w:r>
              <w:rPr>
                <w:noProof/>
              </w:rPr>
              <w:drawing>
                <wp:inline distT="0" distB="0" distL="0" distR="0" wp14:anchorId="6E88E711" wp14:editId="250AD804">
                  <wp:extent cx="4853940" cy="2462752"/>
                  <wp:effectExtent l="0" t="0" r="3810" b="0"/>
                  <wp:docPr id="1" name="Picture 1" descr="Graphical user interface, text, application, emai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Graphical user interface, text, application, email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5940" cy="24688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9ED741" w14:textId="77777777" w:rsidR="00AE11FA" w:rsidRDefault="00F92C02">
      <w:r>
        <w:t>(Details</w:t>
      </w:r>
      <w:r w:rsidR="00C255A2">
        <w:t>, screenshot</w:t>
      </w:r>
      <w:r>
        <w:t>)</w:t>
      </w:r>
    </w:p>
    <w:p w14:paraId="64B49E85" w14:textId="77777777" w:rsidR="005241D8" w:rsidRDefault="005241D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5241D8" w14:paraId="117001EF" w14:textId="77777777" w:rsidTr="005241D8">
        <w:tc>
          <w:tcPr>
            <w:tcW w:w="2425" w:type="dxa"/>
          </w:tcPr>
          <w:p w14:paraId="00324038" w14:textId="77777777" w:rsidR="005241D8" w:rsidRDefault="005241D8">
            <w:r>
              <w:t xml:space="preserve">If someday you need to stop using this account, </w:t>
            </w:r>
            <w:r w:rsidR="00F92C02">
              <w:t>how would you</w:t>
            </w:r>
            <w:r>
              <w:t xml:space="preserve"> close it? (</w:t>
            </w:r>
            <w:r w:rsidR="00F6096D">
              <w:t>2</w:t>
            </w:r>
            <w:r>
              <w:t>pt)</w:t>
            </w:r>
          </w:p>
        </w:tc>
        <w:tc>
          <w:tcPr>
            <w:tcW w:w="6925" w:type="dxa"/>
          </w:tcPr>
          <w:p w14:paraId="22D6470A" w14:textId="2F8D8706" w:rsidR="005241D8" w:rsidRDefault="00313AA6">
            <w:r>
              <w:t>From the ‘Data and Privacy’ section</w:t>
            </w:r>
          </w:p>
        </w:tc>
      </w:tr>
    </w:tbl>
    <w:p w14:paraId="1106F1A3" w14:textId="77777777" w:rsidR="005241D8" w:rsidRDefault="005241D8"/>
    <w:p w14:paraId="5270BC73" w14:textId="77777777" w:rsidR="00AE11FA" w:rsidRDefault="00AE11FA" w:rsidP="00C255A2">
      <w:pPr>
        <w:pStyle w:val="Heading1"/>
      </w:pPr>
      <w:r>
        <w:t>Task 2: Set up two-factor authentication and other security settings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5241D8" w14:paraId="78AFA000" w14:textId="77777777" w:rsidTr="00F92C02">
        <w:tc>
          <w:tcPr>
            <w:tcW w:w="2605" w:type="dxa"/>
          </w:tcPr>
          <w:p w14:paraId="49FA777F" w14:textId="77777777" w:rsidR="005241D8" w:rsidRDefault="0072227C">
            <w:r>
              <w:t xml:space="preserve">What </w:t>
            </w:r>
            <w:r w:rsidR="00F92C02">
              <w:t>kind of 2FA did you set up?</w:t>
            </w:r>
            <w:r w:rsidR="00C255A2">
              <w:t xml:space="preserve"> (Examples: code sent to your </w:t>
            </w:r>
            <w:r w:rsidR="00C255A2">
              <w:lastRenderedPageBreak/>
              <w:t>phone? Device authentication? Something else? explain.)</w:t>
            </w:r>
            <w:r w:rsidR="00F92C02">
              <w:t xml:space="preserve"> (1pt)</w:t>
            </w:r>
          </w:p>
        </w:tc>
        <w:tc>
          <w:tcPr>
            <w:tcW w:w="6745" w:type="dxa"/>
          </w:tcPr>
          <w:p w14:paraId="28C7164F" w14:textId="0B29EE2B" w:rsidR="005241D8" w:rsidRDefault="008C51F9">
            <w:r>
              <w:lastRenderedPageBreak/>
              <w:t>The pin via text</w:t>
            </w:r>
          </w:p>
        </w:tc>
      </w:tr>
      <w:tr w:rsidR="00F92C02" w14:paraId="45E0ACF5" w14:textId="77777777" w:rsidTr="00F92C02">
        <w:tc>
          <w:tcPr>
            <w:tcW w:w="2605" w:type="dxa"/>
          </w:tcPr>
          <w:p w14:paraId="049A0EE6" w14:textId="77777777" w:rsidR="00F92C02" w:rsidRDefault="00F92C02">
            <w:r>
              <w:t>What steps did you take to set it up? (4pts)</w:t>
            </w:r>
          </w:p>
        </w:tc>
        <w:tc>
          <w:tcPr>
            <w:tcW w:w="6745" w:type="dxa"/>
          </w:tcPr>
          <w:p w14:paraId="253A3A70" w14:textId="4515080B" w:rsidR="00F92C02" w:rsidRDefault="008C51F9">
            <w:r>
              <w:t>Just had to put in password</w:t>
            </w:r>
          </w:p>
        </w:tc>
      </w:tr>
    </w:tbl>
    <w:p w14:paraId="57581DC7" w14:textId="77777777" w:rsidR="00AE11FA" w:rsidRDefault="00F92C02">
      <w:r>
        <w:t>(Details)</w:t>
      </w:r>
    </w:p>
    <w:p w14:paraId="6A7B2EE9" w14:textId="77777777" w:rsidR="00F6096D" w:rsidRDefault="00F6096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F6096D" w14:paraId="7D5FD46E" w14:textId="77777777" w:rsidTr="00F6096D">
        <w:tc>
          <w:tcPr>
            <w:tcW w:w="2605" w:type="dxa"/>
          </w:tcPr>
          <w:p w14:paraId="12C395C3" w14:textId="77777777" w:rsidR="00F6096D" w:rsidRDefault="00F6096D">
            <w:r>
              <w:t>What other security settings are available for your new email account, and how did you configure them? (4pts)</w:t>
            </w:r>
          </w:p>
        </w:tc>
        <w:tc>
          <w:tcPr>
            <w:tcW w:w="6745" w:type="dxa"/>
          </w:tcPr>
          <w:p w14:paraId="745509A4" w14:textId="4B04D7AC" w:rsidR="00F6096D" w:rsidRDefault="00D91DCF">
            <w:r>
              <w:t>Just stuff like recovery email, and recovery phone number, uses, but I did those easily</w:t>
            </w:r>
          </w:p>
        </w:tc>
      </w:tr>
    </w:tbl>
    <w:p w14:paraId="606589E7" w14:textId="77777777" w:rsidR="00F92C02" w:rsidRDefault="00F6096D">
      <w:r>
        <w:t>(Details)</w:t>
      </w:r>
    </w:p>
    <w:p w14:paraId="32684C32" w14:textId="77777777" w:rsidR="00F6096D" w:rsidRDefault="00F6096D"/>
    <w:p w14:paraId="663FD581" w14:textId="77777777" w:rsidR="00AE11FA" w:rsidRDefault="00AE11FA" w:rsidP="00F6096D">
      <w:pPr>
        <w:pStyle w:val="Heading1"/>
      </w:pPr>
      <w:r>
        <w:t>Task 3: Set up email alerts to your new secret account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F92C02" w14:paraId="368D4518" w14:textId="77777777" w:rsidTr="00F92C02">
        <w:tc>
          <w:tcPr>
            <w:tcW w:w="2425" w:type="dxa"/>
          </w:tcPr>
          <w:p w14:paraId="39EEB0AC" w14:textId="77777777" w:rsidR="00F92C02" w:rsidRDefault="00F92C02">
            <w:r>
              <w:t>What steps did you take? (4pts)</w:t>
            </w:r>
          </w:p>
        </w:tc>
        <w:tc>
          <w:tcPr>
            <w:tcW w:w="6925" w:type="dxa"/>
          </w:tcPr>
          <w:p w14:paraId="14FC8529" w14:textId="34284349" w:rsidR="00F92C02" w:rsidRDefault="00D91DCF">
            <w:r>
              <w:t xml:space="preserve">None, I get enough alerts already, </w:t>
            </w:r>
            <w:proofErr w:type="spellStart"/>
            <w:r>
              <w:t>im</w:t>
            </w:r>
            <w:proofErr w:type="spellEnd"/>
            <w:r>
              <w:t xml:space="preserve"> not </w:t>
            </w:r>
            <w:proofErr w:type="spellStart"/>
            <w:r>
              <w:t>gonna</w:t>
            </w:r>
            <w:proofErr w:type="spellEnd"/>
            <w:r>
              <w:t xml:space="preserve"> add another 10 notifications a day to my 200</w:t>
            </w:r>
          </w:p>
        </w:tc>
      </w:tr>
    </w:tbl>
    <w:p w14:paraId="64A08355" w14:textId="77777777" w:rsidR="00AE11FA" w:rsidRDefault="00F92C02">
      <w:r>
        <w:t>(Details)</w:t>
      </w:r>
    </w:p>
    <w:p w14:paraId="7CDB3701" w14:textId="77777777" w:rsidR="00F92C02" w:rsidRDefault="00F92C02"/>
    <w:p w14:paraId="00DA2D7C" w14:textId="77777777" w:rsidR="00AE11FA" w:rsidRDefault="00AE11FA" w:rsidP="00F6096D">
      <w:pPr>
        <w:pStyle w:val="Heading1"/>
      </w:pPr>
      <w:r>
        <w:t>Task 4: Back up an important document twice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F92C02" w14:paraId="241EDAEB" w14:textId="77777777" w:rsidTr="00F92C02">
        <w:tc>
          <w:tcPr>
            <w:tcW w:w="2425" w:type="dxa"/>
          </w:tcPr>
          <w:p w14:paraId="4D0F94EF" w14:textId="77777777" w:rsidR="00F92C02" w:rsidRDefault="00F92C02">
            <w:r>
              <w:t>What file did you back up, and on what kind of device did you back it up? (2pt</w:t>
            </w:r>
            <w:r w:rsidR="00F6096D">
              <w:t>s</w:t>
            </w:r>
            <w:r>
              <w:t>)</w:t>
            </w:r>
          </w:p>
        </w:tc>
        <w:tc>
          <w:tcPr>
            <w:tcW w:w="6925" w:type="dxa"/>
          </w:tcPr>
          <w:p w14:paraId="69D17914" w14:textId="59A78C39" w:rsidR="00F92C02" w:rsidRDefault="00716706">
            <w:r>
              <w:t xml:space="preserve">Just a blank document, </w:t>
            </w:r>
            <w:proofErr w:type="gramStart"/>
            <w:r>
              <w:t>Its</w:t>
            </w:r>
            <w:proofErr w:type="gramEnd"/>
            <w:r>
              <w:t xml:space="preserve"> brand new I got nothing on there, and my laptop, I got nothing else.</w:t>
            </w:r>
          </w:p>
        </w:tc>
      </w:tr>
      <w:tr w:rsidR="00F92C02" w14:paraId="7406ECCC" w14:textId="77777777" w:rsidTr="00F92C02">
        <w:tc>
          <w:tcPr>
            <w:tcW w:w="2425" w:type="dxa"/>
          </w:tcPr>
          <w:p w14:paraId="4EC13D5D" w14:textId="77777777" w:rsidR="00F92C02" w:rsidRDefault="00F92C02">
            <w:r>
              <w:t>How did you verify that you can successfully restore that backed up file? (1pt)</w:t>
            </w:r>
          </w:p>
        </w:tc>
        <w:tc>
          <w:tcPr>
            <w:tcW w:w="6925" w:type="dxa"/>
          </w:tcPr>
          <w:p w14:paraId="665C0A60" w14:textId="267F4B3D" w:rsidR="00F92C02" w:rsidRDefault="00716706">
            <w:r>
              <w:t xml:space="preserve">Its on the laptop, id </w:t>
            </w:r>
            <w:proofErr w:type="gramStart"/>
            <w:r>
              <w:t>have to</w:t>
            </w:r>
            <w:proofErr w:type="gramEnd"/>
            <w:r>
              <w:t xml:space="preserve"> lose it first, and that’s unlikely.</w:t>
            </w:r>
          </w:p>
        </w:tc>
      </w:tr>
    </w:tbl>
    <w:p w14:paraId="48B74BD7" w14:textId="77777777" w:rsidR="00AE11FA" w:rsidRDefault="00ED302A">
      <w:r>
        <w:t>(Details)</w:t>
      </w:r>
    </w:p>
    <w:p w14:paraId="3AE54927" w14:textId="77777777" w:rsidR="00F6096D" w:rsidRDefault="00F6096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F92C02" w14:paraId="5C5A4B3D" w14:textId="77777777" w:rsidTr="00AD6FBB">
        <w:tc>
          <w:tcPr>
            <w:tcW w:w="2425" w:type="dxa"/>
          </w:tcPr>
          <w:p w14:paraId="0934330A" w14:textId="77777777" w:rsidR="00F92C02" w:rsidRDefault="00F92C02">
            <w:r>
              <w:t>What online (cloud) storage service did you choose for your second backup</w:t>
            </w:r>
            <w:r w:rsidR="00F6096D">
              <w:t>, and what steps did you take to sign up for the storage service</w:t>
            </w:r>
            <w:r>
              <w:t>? (</w:t>
            </w:r>
            <w:r w:rsidR="00F6096D">
              <w:t>2</w:t>
            </w:r>
            <w:r>
              <w:t>pt</w:t>
            </w:r>
            <w:r w:rsidR="00F6096D">
              <w:t>s</w:t>
            </w:r>
            <w:r>
              <w:t>)</w:t>
            </w:r>
          </w:p>
        </w:tc>
        <w:tc>
          <w:tcPr>
            <w:tcW w:w="6925" w:type="dxa"/>
          </w:tcPr>
          <w:p w14:paraId="3296C041" w14:textId="536533F4" w:rsidR="00F92C02" w:rsidRDefault="00716706">
            <w:r>
              <w:t xml:space="preserve">I tried to find a free service, but couldn’t complete it, so </w:t>
            </w:r>
            <w:r w:rsidR="004F488A">
              <w:t>I only have the one back up.</w:t>
            </w:r>
          </w:p>
        </w:tc>
      </w:tr>
    </w:tbl>
    <w:p w14:paraId="0F0543E5" w14:textId="77777777" w:rsidR="00F92C02" w:rsidRDefault="00F92C02">
      <w:r>
        <w:lastRenderedPageBreak/>
        <w:t>(Details)</w:t>
      </w:r>
    </w:p>
    <w:p w14:paraId="580A6EC6" w14:textId="77777777" w:rsidR="00F92C02" w:rsidRDefault="00F92C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F92C02" w14:paraId="00F381A6" w14:textId="77777777" w:rsidTr="00AD6FBB">
        <w:tc>
          <w:tcPr>
            <w:tcW w:w="2425" w:type="dxa"/>
          </w:tcPr>
          <w:p w14:paraId="23487FD1" w14:textId="77777777" w:rsidR="00F92C02" w:rsidRDefault="00ED302A">
            <w:r>
              <w:t>What steps did you take to back up your file online? (2pts)</w:t>
            </w:r>
          </w:p>
        </w:tc>
        <w:tc>
          <w:tcPr>
            <w:tcW w:w="6925" w:type="dxa"/>
          </w:tcPr>
          <w:p w14:paraId="4AD0856D" w14:textId="77777777" w:rsidR="00F92C02" w:rsidRDefault="004F488A">
            <w:r>
              <w:t>What do you mean what steps?</w:t>
            </w:r>
          </w:p>
          <w:p w14:paraId="2F5C3F42" w14:textId="35BB3C6B" w:rsidR="004F488A" w:rsidRDefault="004F488A">
            <w:r>
              <w:t>You mean to get the service? That was the last question.</w:t>
            </w:r>
          </w:p>
        </w:tc>
      </w:tr>
    </w:tbl>
    <w:p w14:paraId="18C17966" w14:textId="77777777" w:rsidR="00F92C02" w:rsidRDefault="00ED302A">
      <w:r>
        <w:t>(Details)</w:t>
      </w:r>
    </w:p>
    <w:p w14:paraId="515B0B75" w14:textId="77777777" w:rsidR="00ED302A" w:rsidRDefault="00ED302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ED302A" w14:paraId="0119A7B3" w14:textId="77777777" w:rsidTr="00AD6FBB">
        <w:tc>
          <w:tcPr>
            <w:tcW w:w="2425" w:type="dxa"/>
          </w:tcPr>
          <w:p w14:paraId="2CD35ED6" w14:textId="77777777" w:rsidR="00ED302A" w:rsidRDefault="00ED302A">
            <w:r>
              <w:t>How did you verify that you can successfully restore your file from the online backup? (2pts)</w:t>
            </w:r>
          </w:p>
        </w:tc>
        <w:tc>
          <w:tcPr>
            <w:tcW w:w="6925" w:type="dxa"/>
          </w:tcPr>
          <w:p w14:paraId="43E9F2F0" w14:textId="53D301BB" w:rsidR="00ED302A" w:rsidRDefault="004F488A">
            <w:r>
              <w:t>By downloading it back down I would assume</w:t>
            </w:r>
          </w:p>
        </w:tc>
      </w:tr>
    </w:tbl>
    <w:p w14:paraId="50432E95" w14:textId="77777777" w:rsidR="00ED302A" w:rsidRDefault="00ED302A">
      <w:r>
        <w:t>(Details)</w:t>
      </w:r>
    </w:p>
    <w:p w14:paraId="3C5ED895" w14:textId="77777777" w:rsidR="00ED302A" w:rsidRDefault="00ED302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ED302A" w14:paraId="1E4F19E6" w14:textId="77777777" w:rsidTr="00AD6FBB">
        <w:tc>
          <w:tcPr>
            <w:tcW w:w="2425" w:type="dxa"/>
          </w:tcPr>
          <w:p w14:paraId="1DA791E4" w14:textId="77777777" w:rsidR="00ED302A" w:rsidRDefault="00ED302A">
            <w:r>
              <w:t>What did you learn about your online storage provider’s ability to automatically synchroniz</w:t>
            </w:r>
            <w:r w:rsidR="00F6096D">
              <w:t>e</w:t>
            </w:r>
            <w:r>
              <w:t xml:space="preserve"> changes to your backed</w:t>
            </w:r>
            <w:r w:rsidR="00F6096D">
              <w:t>-</w:t>
            </w:r>
            <w:r>
              <w:t>up files? (2pts)</w:t>
            </w:r>
          </w:p>
        </w:tc>
        <w:tc>
          <w:tcPr>
            <w:tcW w:w="6925" w:type="dxa"/>
          </w:tcPr>
          <w:p w14:paraId="40948F6D" w14:textId="65316AD6" w:rsidR="00ED302A" w:rsidRDefault="004F488A">
            <w:r>
              <w:t xml:space="preserve"> That they don’t verry well considering that the page took quite a while to load.</w:t>
            </w:r>
          </w:p>
        </w:tc>
      </w:tr>
    </w:tbl>
    <w:p w14:paraId="5BA1431A" w14:textId="77777777" w:rsidR="00ED302A" w:rsidRDefault="00ED302A">
      <w:r>
        <w:t>(Details)</w:t>
      </w:r>
    </w:p>
    <w:p w14:paraId="54981F46" w14:textId="77777777" w:rsidR="00ED302A" w:rsidRDefault="00ED302A"/>
    <w:p w14:paraId="6AF4B0AC" w14:textId="77777777" w:rsidR="00AE11FA" w:rsidRDefault="00AE11FA" w:rsidP="00F6096D">
      <w:pPr>
        <w:pStyle w:val="Heading1"/>
      </w:pPr>
      <w:r>
        <w:t>Task 5: Keep your secrets!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AD6FBB" w14:paraId="427DB372" w14:textId="77777777" w:rsidTr="00AD6FBB">
        <w:tc>
          <w:tcPr>
            <w:tcW w:w="2515" w:type="dxa"/>
          </w:tcPr>
          <w:p w14:paraId="482A9412" w14:textId="77777777" w:rsidR="00AD6FBB" w:rsidRDefault="00AD6FBB">
            <w:r>
              <w:t>Did you redact your secret email address everywhere it appeared in this document? (1pt)</w:t>
            </w:r>
          </w:p>
        </w:tc>
        <w:tc>
          <w:tcPr>
            <w:tcW w:w="6835" w:type="dxa"/>
          </w:tcPr>
          <w:p w14:paraId="247F4B6F" w14:textId="58CB17E6" w:rsidR="00AD6FBB" w:rsidRDefault="0045047A">
            <w:proofErr w:type="gramStart"/>
            <w:r>
              <w:t>Yes</w:t>
            </w:r>
            <w:proofErr w:type="gramEnd"/>
            <w:r>
              <w:t xml:space="preserve"> I would, if I had an entire essay to upload, but I could not come up with one on such short notice.</w:t>
            </w:r>
          </w:p>
        </w:tc>
      </w:tr>
      <w:tr w:rsidR="00AD6FBB" w14:paraId="44C46EAF" w14:textId="77777777" w:rsidTr="00AD6FBB">
        <w:tc>
          <w:tcPr>
            <w:tcW w:w="2515" w:type="dxa"/>
          </w:tcPr>
          <w:p w14:paraId="6B59F93F" w14:textId="77777777" w:rsidR="00AD6FBB" w:rsidRDefault="00AD6FBB">
            <w:r>
              <w:t xml:space="preserve">What contingency plans have you made in case there’s a problem </w:t>
            </w:r>
            <w:r w:rsidR="00F6096D">
              <w:t xml:space="preserve">that affects </w:t>
            </w:r>
            <w:r>
              <w:t>your new secret email address? (3pt)</w:t>
            </w:r>
          </w:p>
        </w:tc>
        <w:tc>
          <w:tcPr>
            <w:tcW w:w="6835" w:type="dxa"/>
          </w:tcPr>
          <w:p w14:paraId="75BBE81C" w14:textId="64588E64" w:rsidR="00AD6FBB" w:rsidRDefault="0045047A">
            <w:r>
              <w:t xml:space="preserve">Change/freeze accounts </w:t>
            </w:r>
            <w:proofErr w:type="gramStart"/>
            <w:r>
              <w:t>probably, and</w:t>
            </w:r>
            <w:proofErr w:type="gramEnd"/>
            <w:r>
              <w:t xml:space="preserve"> write down the passwords manually like my family does. No hacker is going to try physically robbing you, it makes no </w:t>
            </w:r>
            <w:proofErr w:type="spellStart"/>
            <w:r>
              <w:t>sence</w:t>
            </w:r>
            <w:proofErr w:type="spellEnd"/>
            <w:r>
              <w:t>.</w:t>
            </w:r>
          </w:p>
        </w:tc>
      </w:tr>
    </w:tbl>
    <w:p w14:paraId="3ED71ACC" w14:textId="77777777" w:rsidR="00C407FF" w:rsidRDefault="00AD6FBB">
      <w:r>
        <w:t>(Details)</w:t>
      </w:r>
    </w:p>
    <w:p w14:paraId="5D2BDB2D" w14:textId="77777777" w:rsidR="00AD6FBB" w:rsidRDefault="00AD6FBB"/>
    <w:p w14:paraId="768429BB" w14:textId="77777777" w:rsidR="00AD6FBB" w:rsidRDefault="00AD6FB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AD6FBB" w14:paraId="6212266E" w14:textId="77777777" w:rsidTr="00AD6FBB">
        <w:tc>
          <w:tcPr>
            <w:tcW w:w="2515" w:type="dxa"/>
          </w:tcPr>
          <w:p w14:paraId="4741E9B6" w14:textId="77777777" w:rsidR="00AD6FBB" w:rsidRDefault="00AD6FBB">
            <w:r>
              <w:lastRenderedPageBreak/>
              <w:t>While you worked on this lab, what new idea or skill do you think personally benefitted you the most? (5pts)</w:t>
            </w:r>
          </w:p>
        </w:tc>
        <w:tc>
          <w:tcPr>
            <w:tcW w:w="6835" w:type="dxa"/>
          </w:tcPr>
          <w:p w14:paraId="46AFD1D8" w14:textId="7E123415" w:rsidR="00AD6FBB" w:rsidRDefault="0045047A">
            <w:r>
              <w:t>Simply the fact that I can have multiple accounts, that really broadened my scope on things.</w:t>
            </w:r>
          </w:p>
        </w:tc>
      </w:tr>
    </w:tbl>
    <w:p w14:paraId="6D59376E" w14:textId="77777777" w:rsidR="00AD6FBB" w:rsidRDefault="00AD6FBB"/>
    <w:sectPr w:rsidR="00AD6F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1C2"/>
    <w:rsid w:val="00132890"/>
    <w:rsid w:val="00167F5C"/>
    <w:rsid w:val="00313AA6"/>
    <w:rsid w:val="0045047A"/>
    <w:rsid w:val="004731C2"/>
    <w:rsid w:val="004F488A"/>
    <w:rsid w:val="00505A2E"/>
    <w:rsid w:val="005241D8"/>
    <w:rsid w:val="005C677C"/>
    <w:rsid w:val="00716706"/>
    <w:rsid w:val="0072227C"/>
    <w:rsid w:val="008A3E3F"/>
    <w:rsid w:val="008B6EB0"/>
    <w:rsid w:val="008C51F9"/>
    <w:rsid w:val="00AD6FBB"/>
    <w:rsid w:val="00AE11FA"/>
    <w:rsid w:val="00B37CAD"/>
    <w:rsid w:val="00C255A2"/>
    <w:rsid w:val="00C407FF"/>
    <w:rsid w:val="00D91DCF"/>
    <w:rsid w:val="00ED302A"/>
    <w:rsid w:val="00F6096D"/>
    <w:rsid w:val="00F92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36130"/>
  <w15:chartTrackingRefBased/>
  <w15:docId w15:val="{BBF87E77-3ECA-46E9-9930-EE9157F24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55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53535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11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8A3E3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A3E3F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C255A2"/>
    <w:rPr>
      <w:rFonts w:asciiTheme="majorHAnsi" w:eastAsiaTheme="majorEastAsia" w:hAnsiTheme="majorHAnsi" w:cstheme="majorBidi"/>
      <w:color w:val="53535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\Downloads\W01%20Hands-on%20Separate%20Backup%20Worksheet.dotx" TargetMode="External"/></Relationships>
</file>

<file path=word/theme/theme1.xml><?xml version="1.0" encoding="utf-8"?>
<a:theme xmlns:a="http://schemas.openxmlformats.org/drawingml/2006/main" name="View">
  <a:themeElements>
    <a:clrScheme name="View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E9801EAE37134F82DADB97FF2F06B3" ma:contentTypeVersion="10" ma:contentTypeDescription="Create a new document." ma:contentTypeScope="" ma:versionID="b76588c01890de27ec7319d09cb84526">
  <xsd:schema xmlns:xsd="http://www.w3.org/2001/XMLSchema" xmlns:xs="http://www.w3.org/2001/XMLSchema" xmlns:p="http://schemas.microsoft.com/office/2006/metadata/properties" xmlns:ns3="4af2885a-7d1c-474f-9762-0c0c9ef70c18" targetNamespace="http://schemas.microsoft.com/office/2006/metadata/properties" ma:root="true" ma:fieldsID="42618c4775a7d16d3b9739ffe202b766" ns3:_="">
    <xsd:import namespace="4af2885a-7d1c-474f-9762-0c0c9ef70c1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f2885a-7d1c-474f-9762-0c0c9ef70c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9CC7958-8199-44C3-B155-2503AAAD65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5045A7E-5244-439E-8720-7A1686D7049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8FB7F2F-1590-4D8F-BD9C-408A02D9EA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f2885a-7d1c-474f-9762-0c0c9ef70c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W01 Hands-on Separate Backup Worksheet</Template>
  <TotalTime>89</TotalTime>
  <Pages>4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</dc:creator>
  <cp:keywords/>
  <dc:description/>
  <cp:lastModifiedBy>Roundy, Jacob</cp:lastModifiedBy>
  <cp:revision>1</cp:revision>
  <dcterms:created xsi:type="dcterms:W3CDTF">2022-09-25T01:18:00Z</dcterms:created>
  <dcterms:modified xsi:type="dcterms:W3CDTF">2022-09-25T02:49:00Z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0x01010000E9801EAE37134F82DADB97FF2F06B3</vt:lpwstr>
  </property>
</Properties>
</file>